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14:paraId="031059A9" w14:textId="77777777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1531D3" w14:textId="77777777"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0E75F" wp14:editId="46E90AF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CFD683" w14:textId="06B470FE" w:rsidR="00FE7FBB" w:rsidRPr="00FE7FBB" w:rsidRDefault="00B8624F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instrText xml:space="preserve"> CREATEDATE  \@ "dddd, dd MMMM yyyy"  \* MERGEFORMAT </w:instrTex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</w:rPr>
                                    <w:t>jeudi 04 mai 2017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0E7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22CFD683" w14:textId="06B470FE" w:rsidR="00FE7FBB" w:rsidRPr="00FE7FBB" w:rsidRDefault="00B8624F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instrText xml:space="preserve"> CREATEDATE  \@ "dddd, dd MMMM yyyy"  \* MERGEFORMAT </w:instrTex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</w:rPr>
                              <w:t>jeudi 04 mai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</w:rPr>
                              <w:t xml:space="preserve"> 2017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 wp14:anchorId="75559ACF" wp14:editId="7021008A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3934" w14:textId="77777777"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121039" w:rsidRPr="00066362" w14:paraId="7B28A5CE" w14:textId="77777777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54C4CBD" w14:textId="77777777"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14:paraId="238ED465" w14:textId="77777777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16DDB0D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796E71" w14:textId="73888762" w:rsidR="00121039" w:rsidRPr="007E6A62" w:rsidRDefault="00B8624F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Skype</w:t>
            </w:r>
          </w:p>
        </w:tc>
      </w:tr>
      <w:tr w:rsidR="00121039" w:rsidRPr="00066362" w14:paraId="4593003F" w14:textId="77777777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76FD62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37883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789458D6" w14:textId="77777777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37D55BE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4F203B" w14:textId="1DF29C06" w:rsidR="00121039" w:rsidRPr="007E6A62" w:rsidRDefault="00440634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2262066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E210F0A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4AD1DF" w14:textId="29468D47" w:rsidR="00121039" w:rsidRPr="007E6A62" w:rsidRDefault="00B8624F" w:rsidP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De 20</w:t>
            </w:r>
            <w:r w:rsidR="008C0BD7">
              <w:rPr>
                <w:rFonts w:ascii="Nirmala UI" w:hAnsi="Nirmala UI" w:cs="Nirmala UI"/>
                <w:lang w:val="fr-FR"/>
              </w:rPr>
              <w:t>H</w:t>
            </w:r>
            <w:r>
              <w:rPr>
                <w:rFonts w:ascii="Nirmala UI" w:hAnsi="Nirmala UI" w:cs="Nirmala UI"/>
                <w:lang w:val="fr-FR"/>
              </w:rPr>
              <w:t>45</w:t>
            </w:r>
            <w:r w:rsidR="002A1930">
              <w:rPr>
                <w:rFonts w:ascii="Nirmala UI" w:hAnsi="Nirmala UI" w:cs="Nirmala UI"/>
                <w:lang w:val="fr-FR"/>
              </w:rPr>
              <w:t xml:space="preserve"> A </w:t>
            </w:r>
            <w:r>
              <w:rPr>
                <w:rFonts w:ascii="Nirmala UI" w:hAnsi="Nirmala UI" w:cs="Nirmala UI"/>
                <w:lang w:val="fr-FR"/>
              </w:rPr>
              <w:t>21</w:t>
            </w:r>
            <w:r w:rsidR="002A1930">
              <w:rPr>
                <w:rFonts w:ascii="Nirmala UI" w:hAnsi="Nirmala UI" w:cs="Nirmala UI"/>
                <w:lang w:val="fr-FR"/>
              </w:rPr>
              <w:t>H</w:t>
            </w:r>
            <w:r w:rsidR="009B79D7">
              <w:rPr>
                <w:rFonts w:ascii="Nirmala UI" w:hAnsi="Nirmala UI" w:cs="Nirmala UI"/>
                <w:lang w:val="fr-FR"/>
              </w:rPr>
              <w:t>45</w:t>
            </w:r>
          </w:p>
        </w:tc>
      </w:tr>
      <w:tr w:rsidR="00121039" w:rsidRPr="00066362" w14:paraId="0ED2CF4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59C14E1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D9BA73" w14:textId="77777777" w:rsidR="00121039" w:rsidRPr="007E6A62" w:rsidRDefault="002A1930" w:rsidP="002F164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M.ROUER, M.VILELA-MARTINS, T.BRAZZALOTTO CAZES, </w:t>
            </w:r>
            <w:r w:rsidR="002F164A">
              <w:rPr>
                <w:rFonts w:ascii="Nirmala UI" w:hAnsi="Nirmala UI" w:cs="Nirmala UI"/>
              </w:rPr>
              <w:t>T.CAZALS, E.GRABIE</w:t>
            </w:r>
            <w:r w:rsidR="00F61B4D">
              <w:rPr>
                <w:rFonts w:ascii="Nirmala UI" w:hAnsi="Nirmala UI" w:cs="Nirmala UI"/>
              </w:rPr>
              <w:t xml:space="preserve"> </w:t>
            </w:r>
          </w:p>
        </w:tc>
      </w:tr>
      <w:tr w:rsidR="00121039" w:rsidRPr="00066362" w14:paraId="035C9E18" w14:textId="77777777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865C5A8" w14:textId="77777777" w:rsidR="00121039" w:rsidRPr="002E3BD0" w:rsidRDefault="00121039" w:rsidP="00333C98">
            <w:pPr>
              <w:spacing w:line="276" w:lineRule="auto"/>
            </w:pPr>
          </w:p>
        </w:tc>
      </w:tr>
      <w:tr w:rsidR="00121039" w:rsidRPr="00333C98" w14:paraId="702D6BC8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29ACF4" w14:textId="77777777"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0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0"/>
          </w:p>
          <w:p w14:paraId="40DCC2E4" w14:textId="77777777" w:rsidR="00333C98" w:rsidRPr="00333C98" w:rsidRDefault="00333C98" w:rsidP="00333C98"/>
        </w:tc>
      </w:tr>
      <w:tr w:rsidR="00121039" w:rsidRPr="00066362" w14:paraId="3DDE199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98CD863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1" w:name="MinuteItems"/>
            <w:bookmarkStart w:id="2" w:name="MinuteDiscussion"/>
            <w:bookmarkStart w:id="3" w:name="MinuteTopicSection"/>
            <w:bookmarkEnd w:id="1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2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B5603D7" w14:textId="7B9EAE57" w:rsidR="008C0BD7" w:rsidRPr="00333C98" w:rsidRDefault="008C0B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Réunion sur l’avancement du projet et sur les tâches déjà réalisées.</w:t>
            </w:r>
          </w:p>
        </w:tc>
      </w:tr>
      <w:tr w:rsidR="00121039" w:rsidRPr="00066362" w14:paraId="65A8914B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8581A" w14:textId="650342E2" w:rsidR="00121039" w:rsidRPr="00333C98" w:rsidRDefault="008C0B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Répartition des dernières tâches restantes dans le groupe projet.</w:t>
            </w:r>
          </w:p>
        </w:tc>
      </w:tr>
      <w:tr w:rsidR="00333C98" w:rsidRPr="00066362" w14:paraId="7DA0A39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DADEC3" w14:textId="30EB09EF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5E5C84A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B2013A" w14:textId="43E8D883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F5319F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19DE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DD25D3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2179595" w14:textId="77777777"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04C76DD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A4E794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4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4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8F1CB1" w14:textId="583B1F4C" w:rsidR="00121039" w:rsidRPr="00333C98" w:rsidRDefault="001B11AA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Répartition des dernières parties à faire du livrable 1.</w:t>
            </w:r>
          </w:p>
        </w:tc>
      </w:tr>
      <w:tr w:rsidR="00121039" w:rsidRPr="00066362" w14:paraId="0223B03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78B77B" w14:textId="2F1F418D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96D767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2D1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4B39F2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67D06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474F44E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9ED1519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5A2C37B0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7147165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5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5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64F1118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6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24FCB0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7"/>
          </w:p>
        </w:tc>
      </w:tr>
      <w:tr w:rsidR="00121039" w:rsidRPr="00066362" w14:paraId="5AC4FD5E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612F9B" w14:textId="08B762AD" w:rsidR="00121039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Reportings / Statistiques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C30E3" w14:textId="4F2DF597" w:rsidR="00121039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Eliott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9C5DBE" w14:textId="747D95F7" w:rsidR="00121039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14 jours</w:t>
            </w:r>
          </w:p>
        </w:tc>
      </w:tr>
      <w:tr w:rsidR="00121039" w:rsidRPr="00066362" w14:paraId="21DF91F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38D398" w14:textId="1D42884F" w:rsidR="00121039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Utilisateurs / Ergonomie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1A3CE4" w14:textId="22538112" w:rsidR="00121039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9EEC64" w14:textId="18AA22CC" w:rsidR="00121039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14 jours</w:t>
            </w:r>
          </w:p>
        </w:tc>
      </w:tr>
      <w:tr w:rsidR="00333C98" w:rsidRPr="00066362" w14:paraId="0AA76AB3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EADAF" w14:textId="0A6B7347" w:rsidR="00333C98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Performances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89D1F7" w14:textId="6D0DB6C1" w:rsidR="00333C98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48BDD6" w14:textId="5205B7A3" w:rsidR="00333C98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14 jours</w:t>
            </w:r>
          </w:p>
        </w:tc>
      </w:tr>
      <w:tr w:rsidR="00333C98" w:rsidRPr="00066362" w14:paraId="1BD64814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B51218" w14:textId="783205A4" w:rsidR="00333C98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Interfaces avec autres applications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83FDFB" w14:textId="527B4D94" w:rsidR="00333C98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Thomas &amp; Mathieu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B3692A" w14:textId="4062C5A7" w:rsidR="00333C98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14 jours</w:t>
            </w:r>
          </w:p>
        </w:tc>
      </w:tr>
      <w:tr w:rsidR="00121039" w:rsidRPr="00066362" w14:paraId="06C0252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697D640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8" w:name="MinuteAdditional"/>
            <w:bookmarkEnd w:id="3"/>
            <w:bookmarkEnd w:id="8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030475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CEC09D" w14:textId="77777777"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066362" w14:paraId="663ABB88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45DDBAE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C15084" w14:textId="00A0070F" w:rsidR="00121039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Prochaine réunion semaine du </w:t>
            </w:r>
            <w:r w:rsidR="00CE32CD">
              <w:rPr>
                <w:rFonts w:ascii="Nirmala UI" w:hAnsi="Nirmala UI" w:cs="Nirmala UI"/>
                <w:lang w:val="fr-FR"/>
              </w:rPr>
              <w:t>29</w:t>
            </w:r>
            <w:bookmarkStart w:id="9" w:name="_GoBack"/>
            <w:bookmarkEnd w:id="9"/>
            <w:r>
              <w:rPr>
                <w:rFonts w:ascii="Nirmala UI" w:hAnsi="Nirmala UI" w:cs="Nirmala UI"/>
                <w:lang w:val="fr-FR"/>
              </w:rPr>
              <w:t xml:space="preserve"> mai 2017.</w:t>
            </w:r>
          </w:p>
        </w:tc>
      </w:tr>
      <w:tr w:rsidR="00333C98" w:rsidRPr="00066362" w14:paraId="0C66A9E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3939AD" w14:textId="1C16468F" w:rsidR="00333C98" w:rsidRPr="00333C98" w:rsidRDefault="009B79D7">
            <w:pPr>
              <w:rPr>
                <w:rFonts w:ascii="Nirmala UI" w:hAnsi="Nirmala UI" w:cs="Nirmala UI"/>
                <w:lang w:val="fr-FR"/>
              </w:rPr>
            </w:pPr>
            <w:r w:rsidRPr="009B79D7">
              <w:rPr>
                <w:rFonts w:ascii="Nirmala UI" w:hAnsi="Nirmala UI" w:cs="Nirmala UI"/>
                <w:lang w:val="fr-FR"/>
              </w:rPr>
              <w:t>(Choix et confirmation des disponibilité la semaine précédente).</w:t>
            </w:r>
          </w:p>
        </w:tc>
      </w:tr>
      <w:tr w:rsidR="00333C98" w:rsidRPr="00066362" w14:paraId="3BA1D09A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9170D0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36A2C0E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CC732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DC73BB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28F83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77777777" w:rsidR="00121039" w:rsidRPr="00066362" w:rsidRDefault="00121039">
      <w:pPr>
        <w:rPr>
          <w:lang w:val="fr-FR"/>
        </w:rPr>
      </w:pPr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47642" w14:textId="77777777" w:rsidR="00C32B8B" w:rsidRDefault="00C32B8B" w:rsidP="00975EB3">
      <w:r>
        <w:separator/>
      </w:r>
    </w:p>
  </w:endnote>
  <w:endnote w:type="continuationSeparator" w:id="0">
    <w:p w14:paraId="1E5BFDA2" w14:textId="77777777" w:rsidR="00C32B8B" w:rsidRDefault="00C32B8B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345E5" w14:textId="77777777" w:rsidR="00C32B8B" w:rsidRDefault="00C32B8B" w:rsidP="00975EB3">
      <w:r>
        <w:separator/>
      </w:r>
    </w:p>
  </w:footnote>
  <w:footnote w:type="continuationSeparator" w:id="0">
    <w:p w14:paraId="5F645A59" w14:textId="77777777" w:rsidR="00C32B8B" w:rsidRDefault="00C32B8B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43A4A"/>
    <w:rsid w:val="00066362"/>
    <w:rsid w:val="000F3CF9"/>
    <w:rsid w:val="00121039"/>
    <w:rsid w:val="001B11AA"/>
    <w:rsid w:val="001E23F3"/>
    <w:rsid w:val="002113D2"/>
    <w:rsid w:val="002151A3"/>
    <w:rsid w:val="00223064"/>
    <w:rsid w:val="0027082E"/>
    <w:rsid w:val="002A1930"/>
    <w:rsid w:val="002E3BD0"/>
    <w:rsid w:val="002F164A"/>
    <w:rsid w:val="00333C98"/>
    <w:rsid w:val="00345326"/>
    <w:rsid w:val="00393769"/>
    <w:rsid w:val="004137C7"/>
    <w:rsid w:val="00440634"/>
    <w:rsid w:val="00634986"/>
    <w:rsid w:val="0068783F"/>
    <w:rsid w:val="007E6A62"/>
    <w:rsid w:val="008C0BD7"/>
    <w:rsid w:val="00940287"/>
    <w:rsid w:val="00975EB3"/>
    <w:rsid w:val="009B79D7"/>
    <w:rsid w:val="00B8624F"/>
    <w:rsid w:val="00C32B8B"/>
    <w:rsid w:val="00CE32CD"/>
    <w:rsid w:val="00E8755D"/>
    <w:rsid w:val="00ED6040"/>
    <w:rsid w:val="00F61B4D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8E1749-2A07-40E6-A093-53244E8D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133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8</cp:revision>
  <cp:lastPrinted>2004-01-21T20:22:00Z</cp:lastPrinted>
  <dcterms:created xsi:type="dcterms:W3CDTF">2017-04-11T19:23:00Z</dcterms:created>
  <dcterms:modified xsi:type="dcterms:W3CDTF">2017-06-01T12:18:00Z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