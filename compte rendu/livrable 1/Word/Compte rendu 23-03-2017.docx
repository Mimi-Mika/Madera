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46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1"/>
        <w:gridCol w:w="1339"/>
        <w:gridCol w:w="439"/>
        <w:gridCol w:w="583"/>
        <w:gridCol w:w="2983"/>
        <w:gridCol w:w="2459"/>
        <w:gridCol w:w="193"/>
        <w:gridCol w:w="1225"/>
        <w:gridCol w:w="144"/>
      </w:tblGrid>
      <w:tr w:rsidR="00121039" w:rsidRPr="00066362" w14:paraId="031059A9" w14:textId="77777777" w:rsidTr="00333C98">
        <w:trPr>
          <w:gridBefore w:val="1"/>
          <w:wBefore w:w="81" w:type="dxa"/>
          <w:trHeight w:val="576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C1531D3" w14:textId="77777777" w:rsidR="00121039" w:rsidRDefault="00333C98" w:rsidP="00FE7FBB">
            <w:pPr>
              <w:pStyle w:val="Titre1"/>
              <w:jc w:val="center"/>
              <w:rPr>
                <w:lang w:val="fr-FR"/>
              </w:rPr>
            </w:pPr>
            <w:r>
              <w:rPr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F0E75F" wp14:editId="46E90AF1">
                      <wp:simplePos x="0" y="0"/>
                      <wp:positionH relativeFrom="column">
                        <wp:posOffset>3451225</wp:posOffset>
                      </wp:positionH>
                      <wp:positionV relativeFrom="paragraph">
                        <wp:posOffset>909955</wp:posOffset>
                      </wp:positionV>
                      <wp:extent cx="2564765" cy="414655"/>
                      <wp:effectExtent l="0" t="0" r="26035" b="23495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4765" cy="414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2CFD683" w14:textId="30B6EB58" w:rsidR="00FE7FBB" w:rsidRPr="00FE7FBB" w:rsidRDefault="0024315D" w:rsidP="00FE7FBB">
                                  <w:pPr>
                                    <w:jc w:val="right"/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  <w:lang w:val="fr-FR"/>
                                    </w:rPr>
                                    <w:instrText xml:space="preserve"> CREATEDATE  \@ "dddd d MMMM yyyy"  \* MERGEFORMAT </w:instrTex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  <w:lang w:val="fr-FR"/>
                                    </w:rPr>
                                    <w:t>jeudi 23 mars 2017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F0E7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271.75pt;margin-top:71.65pt;width:201.9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" fillcolor="white [3201]" strokecolor="white [3212]" strokeweight=".5pt">
                      <v:textbox>
                        <w:txbxContent>
                          <w:p w14:paraId="22CFD683" w14:textId="30B6EB58" w:rsidR="00FE7FBB" w:rsidRPr="00FE7FBB" w:rsidRDefault="0024315D" w:rsidP="00FE7FBB">
                            <w:pPr>
                              <w:jc w:val="right"/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begin"/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  <w:lang w:val="fr-FR"/>
                              </w:rPr>
                              <w:instrText xml:space="preserve"> CREATEDATE  \@ "dddd d MMMM yyyy"  \* MERGEFORMAT </w:instrText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separate"/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>jeudi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>23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>mars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 xml:space="preserve"> 2017</w:t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7FBB">
              <w:rPr>
                <w:noProof/>
                <w:lang w:val="fr-FR" w:eastAsia="fr-FR" w:bidi="ar-SA"/>
              </w:rPr>
              <w:drawing>
                <wp:inline distT="0" distB="0" distL="0" distR="0" wp14:anchorId="75559ACF" wp14:editId="7021008A">
                  <wp:extent cx="1964267" cy="982134"/>
                  <wp:effectExtent l="0" t="0" r="0" b="88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Madera25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85" cy="99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53934" w14:textId="77777777" w:rsidR="00FE7FBB" w:rsidRPr="007E6A62" w:rsidRDefault="00FE7FBB" w:rsidP="00FE7FBB">
            <w:pPr>
              <w:rPr>
                <w:rFonts w:ascii="Nirmala UI" w:hAnsi="Nirmala UI" w:cs="Nirmala UI"/>
                <w:color w:val="393CBE"/>
                <w:sz w:val="36"/>
                <w:u w:val="single"/>
              </w:rPr>
            </w:pPr>
            <w:r w:rsidRPr="00FE7FBB">
              <w:rPr>
                <w:rFonts w:ascii="Nirmala UI" w:hAnsi="Nirmala UI" w:cs="Nirmala UI"/>
                <w:color w:val="393CBE"/>
                <w:sz w:val="36"/>
                <w:u w:val="single"/>
              </w:rPr>
              <w:t>COMPTE RENDU</w:t>
            </w:r>
          </w:p>
        </w:tc>
      </w:tr>
      <w:tr w:rsidR="00121039" w:rsidRPr="00066362" w14:paraId="7B28A5CE" w14:textId="77777777" w:rsidTr="00333C98">
        <w:trPr>
          <w:gridBefore w:val="1"/>
          <w:wBefore w:w="81" w:type="dxa"/>
          <w:trHeight w:val="144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54C4CBD" w14:textId="77777777"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066362" w14:paraId="238ED465" w14:textId="77777777" w:rsidTr="00333C98">
        <w:trPr>
          <w:gridBefore w:val="1"/>
          <w:wBefore w:w="81" w:type="dxa"/>
          <w:trHeight w:val="335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616DDB0D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color w:val="393CBE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Lieu</w:t>
            </w:r>
            <w:r w:rsidR="00121039"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 xml:space="preserve"> de réunion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796E71" w14:textId="77777777" w:rsidR="00121039" w:rsidRPr="007E6A62" w:rsidRDefault="002E3BD0">
            <w:pPr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lang w:val="fr-FR"/>
              </w:rPr>
              <w:t>Skype</w:t>
            </w:r>
          </w:p>
        </w:tc>
      </w:tr>
      <w:tr w:rsidR="00121039" w:rsidRPr="00066362" w14:paraId="4593003F" w14:textId="77777777" w:rsidTr="00333C98">
        <w:trPr>
          <w:gridBefore w:val="1"/>
          <w:wBefore w:w="81" w:type="dxa"/>
          <w:trHeight w:val="397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3976FD62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Chef de projet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4E37883" w14:textId="77777777" w:rsidR="00121039" w:rsidRPr="007E6A62" w:rsidRDefault="002A1930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Marika ROUER</w:t>
            </w:r>
          </w:p>
        </w:tc>
      </w:tr>
      <w:tr w:rsidR="00121039" w:rsidRPr="00066362" w14:paraId="789458D6" w14:textId="77777777" w:rsidTr="00333C98">
        <w:trPr>
          <w:gridBefore w:val="1"/>
          <w:wBefore w:w="81" w:type="dxa"/>
          <w:trHeight w:val="376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337D55BE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Rédacteur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4F203B" w14:textId="77777777" w:rsidR="00121039" w:rsidRPr="007E6A62" w:rsidRDefault="002A1930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Tom BRAZZALOTTO</w:t>
            </w:r>
          </w:p>
        </w:tc>
      </w:tr>
      <w:tr w:rsidR="00121039" w:rsidRPr="00066362" w14:paraId="2262066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6E210F0A" w14:textId="77777777" w:rsidR="00121039" w:rsidRPr="007E6A62" w:rsidRDefault="00121039">
            <w:pPr>
              <w:pStyle w:val="AllCapsHeading"/>
              <w:rPr>
                <w:rFonts w:ascii="Nirmala UI" w:hAnsi="Nirmala UI" w:cs="Nirmala UI"/>
                <w:sz w:val="16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temps</w:t>
            </w:r>
            <w:r w:rsidR="002E3BD0"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 xml:space="preserve"> de la réunion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4AD1DF" w14:textId="658E8B00" w:rsidR="00121039" w:rsidRPr="007E6A62" w:rsidRDefault="004F32EC" w:rsidP="002151A3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De 20H</w:t>
            </w:r>
            <w:r w:rsidR="002A1930">
              <w:rPr>
                <w:rFonts w:ascii="Nirmala UI" w:hAnsi="Nirmala UI" w:cs="Nirmala UI"/>
                <w:lang w:val="fr-FR"/>
              </w:rPr>
              <w:t xml:space="preserve"> A </w:t>
            </w:r>
            <w:r>
              <w:rPr>
                <w:rFonts w:ascii="Nirmala UI" w:hAnsi="Nirmala UI" w:cs="Nirmala UI"/>
                <w:lang w:val="fr-FR"/>
              </w:rPr>
              <w:t>20</w:t>
            </w:r>
            <w:r w:rsidR="002A1930">
              <w:rPr>
                <w:rFonts w:ascii="Nirmala UI" w:hAnsi="Nirmala UI" w:cs="Nirmala UI"/>
                <w:lang w:val="fr-FR"/>
              </w:rPr>
              <w:t>H</w:t>
            </w:r>
            <w:r>
              <w:rPr>
                <w:rFonts w:ascii="Nirmala UI" w:hAnsi="Nirmala UI" w:cs="Nirmala UI"/>
                <w:lang w:val="fr-FR"/>
              </w:rPr>
              <w:t>30</w:t>
            </w:r>
          </w:p>
        </w:tc>
      </w:tr>
      <w:tr w:rsidR="00121039" w:rsidRPr="00066362" w14:paraId="0ED2CF4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259C14E1" w14:textId="77777777" w:rsidR="00121039" w:rsidRPr="007E6A62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Participants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FD9BA73" w14:textId="77777777" w:rsidR="00121039" w:rsidRPr="007E6A62" w:rsidRDefault="002A1930" w:rsidP="002F164A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M.ROUER, M.VILELA-MARTINS, T.BRAZZALOTTO CAZES, </w:t>
            </w:r>
            <w:r w:rsidR="002F164A">
              <w:rPr>
                <w:rFonts w:ascii="Nirmala UI" w:hAnsi="Nirmala UI" w:cs="Nirmala UI"/>
              </w:rPr>
              <w:t>T.CAZALS, E.GRABIE</w:t>
            </w:r>
            <w:r w:rsidR="00F61B4D">
              <w:rPr>
                <w:rFonts w:ascii="Nirmala UI" w:hAnsi="Nirmala UI" w:cs="Nirmala UI"/>
              </w:rPr>
              <w:t xml:space="preserve"> </w:t>
            </w:r>
          </w:p>
        </w:tc>
      </w:tr>
      <w:tr w:rsidR="00121039" w:rsidRPr="00066362" w14:paraId="035C9E18" w14:textId="77777777" w:rsidTr="00333C98">
        <w:trPr>
          <w:gridBefore w:val="1"/>
          <w:wBefore w:w="81" w:type="dxa"/>
          <w:trHeight w:val="432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4865C5A8" w14:textId="77777777" w:rsidR="00121039" w:rsidRPr="002E3BD0" w:rsidRDefault="00121039" w:rsidP="00333C98">
            <w:pPr>
              <w:spacing w:line="276" w:lineRule="auto"/>
            </w:pPr>
          </w:p>
        </w:tc>
      </w:tr>
      <w:tr w:rsidR="00121039" w:rsidRPr="00333C98" w14:paraId="702D6BC8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329ACF4" w14:textId="77777777" w:rsidR="00121039" w:rsidRPr="00333C98" w:rsidRDefault="00121039">
            <w:pPr>
              <w:pStyle w:val="Titre2"/>
              <w:rPr>
                <w:rFonts w:ascii="Nirmala UI" w:hAnsi="Nirmala UI" w:cs="Nirmala UI"/>
                <w:color w:val="393CBE"/>
                <w:sz w:val="28"/>
                <w:szCs w:val="16"/>
                <w:u w:val="single"/>
              </w:rPr>
            </w:pPr>
            <w:bookmarkStart w:id="0" w:name="MinuteTopic"/>
            <w:r w:rsidRPr="00333C98">
              <w:rPr>
                <w:rFonts w:ascii="Nirmala UI" w:hAnsi="Nirmala UI" w:cs="Nirmala UI"/>
                <w:color w:val="393CBE"/>
                <w:sz w:val="28"/>
                <w:szCs w:val="16"/>
                <w:u w:val="single"/>
              </w:rPr>
              <w:t>Rubriques à l'ordre du jour</w:t>
            </w:r>
            <w:bookmarkEnd w:id="0"/>
          </w:p>
          <w:p w14:paraId="40DCC2E4" w14:textId="77777777" w:rsidR="00333C98" w:rsidRPr="00333C98" w:rsidRDefault="00333C98" w:rsidP="00333C98"/>
        </w:tc>
      </w:tr>
      <w:tr w:rsidR="00121039" w:rsidRPr="00066362" w14:paraId="3DDE1996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133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198CD863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bookmarkStart w:id="1" w:name="MinuteItems"/>
            <w:bookmarkStart w:id="2" w:name="MinuteDiscussion"/>
            <w:bookmarkStart w:id="3" w:name="MinuteTopicSection"/>
            <w:bookmarkEnd w:id="1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Discussion</w:t>
            </w:r>
            <w:bookmarkEnd w:id="2"/>
          </w:p>
        </w:tc>
        <w:tc>
          <w:tcPr>
            <w:tcW w:w="802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B5603D7" w14:textId="3F92372A" w:rsidR="00F61B4D" w:rsidRPr="00333C98" w:rsidRDefault="00504819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Vérification des plannings des livrables, modifications, regroupement en une seule version.</w:t>
            </w:r>
          </w:p>
        </w:tc>
      </w:tr>
      <w:tr w:rsidR="00121039" w:rsidRPr="00066362" w14:paraId="65A8914B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C88581A" w14:textId="04C88491" w:rsidR="00121039" w:rsidRPr="00333C98" w:rsidRDefault="00C3557B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Réalisation du budget pour la prochaine fois et</w:t>
            </w:r>
            <w:r w:rsidR="00504819">
              <w:rPr>
                <w:rFonts w:ascii="Nirmala UI" w:hAnsi="Nirmala UI" w:cs="Nirmala UI"/>
                <w:lang w:val="fr-FR"/>
              </w:rPr>
              <w:t xml:space="preserve"> mise en commun</w:t>
            </w:r>
            <w:r>
              <w:rPr>
                <w:rFonts w:ascii="Nirmala UI" w:hAnsi="Nirmala UI" w:cs="Nirmala UI"/>
                <w:lang w:val="fr-FR"/>
              </w:rPr>
              <w:t xml:space="preserve"> à</w:t>
            </w:r>
            <w:r w:rsidR="00504819">
              <w:rPr>
                <w:rFonts w:ascii="Nirmala UI" w:hAnsi="Nirmala UI" w:cs="Nirmala UI"/>
                <w:lang w:val="fr-FR"/>
              </w:rPr>
              <w:t xml:space="preserve"> la prochaine réunion.</w:t>
            </w:r>
          </w:p>
        </w:tc>
      </w:tr>
      <w:tr w:rsidR="00333C98" w:rsidRPr="00066362" w14:paraId="7DA0A39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EDADEC3" w14:textId="4DC94B2E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5E5C84A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6B2013A" w14:textId="3E560B30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3F5319F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419DE5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0DD25D3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72179595" w14:textId="77777777" w:rsidR="002E3BD0" w:rsidRPr="00333C98" w:rsidRDefault="002E3BD0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004C76DD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133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5A4E7944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bookmarkStart w:id="4" w:name="MinuteConclusion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Conclusions</w:t>
            </w:r>
            <w:bookmarkEnd w:id="4"/>
          </w:p>
        </w:tc>
        <w:tc>
          <w:tcPr>
            <w:tcW w:w="802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F8F1CB1" w14:textId="77777777" w:rsidR="00121039" w:rsidRPr="00333C98" w:rsidRDefault="002151A3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Rédaction de documents et partages avec les autres.</w:t>
            </w:r>
          </w:p>
        </w:tc>
      </w:tr>
      <w:tr w:rsidR="00121039" w:rsidRPr="00066362" w14:paraId="0223B03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078B77B" w14:textId="2B83AFC9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96D767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E2B2D16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34B39F2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767D06D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474F44E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69ED1519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5A2C37B0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47147165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5" w:name="MinuteActionItems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Mesures à prendre</w:t>
            </w:r>
            <w:bookmarkEnd w:id="5"/>
          </w:p>
        </w:tc>
        <w:tc>
          <w:tcPr>
            <w:tcW w:w="245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764F1118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6" w:name="MinutePersonResponsible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Personne responsable</w:t>
            </w:r>
            <w:bookmarkEnd w:id="6"/>
          </w:p>
        </w:tc>
        <w:tc>
          <w:tcPr>
            <w:tcW w:w="156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524FCB04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7" w:name="MinuteDeadline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Délai à respecter</w:t>
            </w:r>
            <w:bookmarkEnd w:id="7"/>
          </w:p>
        </w:tc>
      </w:tr>
      <w:tr w:rsidR="00121039" w:rsidRPr="00066362" w14:paraId="5AC4FD5E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612F9B" w14:textId="3E1F5150" w:rsidR="00121039" w:rsidRPr="00333C98" w:rsidRDefault="00C3557B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Réalisation du budget</w:t>
            </w:r>
            <w:bookmarkStart w:id="8" w:name="_GoBack"/>
            <w:bookmarkEnd w:id="8"/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46C30E3" w14:textId="7C3CADE3" w:rsidR="00121039" w:rsidRPr="00333C98" w:rsidRDefault="00504819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Marika, Tom, Eliott, Thomas &amp; Mathieu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9C5DBE" w14:textId="6493BF95" w:rsidR="00121039" w:rsidRPr="00333C98" w:rsidRDefault="00504819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15 jours</w:t>
            </w:r>
          </w:p>
        </w:tc>
      </w:tr>
      <w:tr w:rsidR="00121039" w:rsidRPr="00066362" w14:paraId="21DF91F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238D398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91A3CE4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E9EEC64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0AA76AB3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8EEADAF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789D1F7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48BDD6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1BD64814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B51218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483FDFB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B3692A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06C02526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697D640" w14:textId="77777777" w:rsidR="00121039" w:rsidRPr="00066362" w:rsidRDefault="00121039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  <w:bookmarkStart w:id="9" w:name="MinuteAdditional"/>
            <w:bookmarkEnd w:id="3"/>
            <w:bookmarkEnd w:id="9"/>
          </w:p>
        </w:tc>
        <w:tc>
          <w:tcPr>
            <w:tcW w:w="5635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A030475" w14:textId="77777777" w:rsidR="00121039" w:rsidRPr="00066362" w:rsidRDefault="00121039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</w:p>
        </w:tc>
        <w:tc>
          <w:tcPr>
            <w:tcW w:w="1369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0CEC09D" w14:textId="77777777" w:rsidR="00121039" w:rsidRPr="00066362" w:rsidRDefault="00121039">
            <w:pPr>
              <w:pStyle w:val="Titre5"/>
              <w:rPr>
                <w:lang w:val="fr-FR"/>
              </w:rPr>
            </w:pPr>
          </w:p>
        </w:tc>
      </w:tr>
      <w:tr w:rsidR="00121039" w:rsidRPr="00066362" w14:paraId="663ABB88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18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145DDBAE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Remarques spéciales</w:t>
            </w:r>
          </w:p>
        </w:tc>
        <w:tc>
          <w:tcPr>
            <w:tcW w:w="744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FC15084" w14:textId="01C411B4" w:rsidR="00121039" w:rsidRPr="00333C98" w:rsidRDefault="00504819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Prochaine réunion semaine du 10 avril 2017.</w:t>
            </w:r>
          </w:p>
        </w:tc>
      </w:tr>
      <w:tr w:rsidR="00333C98" w:rsidRPr="00066362" w14:paraId="0C66A9EC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63939AD" w14:textId="0B0C8264" w:rsidR="00333C98" w:rsidRPr="00333C98" w:rsidRDefault="00504819">
            <w:pPr>
              <w:rPr>
                <w:rFonts w:ascii="Nirmala UI" w:hAnsi="Nirmala UI" w:cs="Nirmala UI"/>
                <w:lang w:val="fr-FR"/>
              </w:rPr>
            </w:pPr>
            <w:r w:rsidRPr="00504819">
              <w:rPr>
                <w:rFonts w:ascii="Nirmala UI" w:hAnsi="Nirmala UI" w:cs="Nirmala UI"/>
                <w:lang w:val="fr-FR"/>
              </w:rPr>
              <w:t>(Choix et confirmation des disponibilité la semaine précédente).</w:t>
            </w:r>
          </w:p>
        </w:tc>
      </w:tr>
      <w:tr w:rsidR="00333C98" w:rsidRPr="00066362" w14:paraId="3BA1D09A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99170D0" w14:textId="492F76E4" w:rsidR="00333C98" w:rsidRPr="00333C98" w:rsidRDefault="00504819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Le planning évoluera et sera modifier en fonction de l’</w:t>
            </w:r>
            <w:r w:rsidR="00D72685">
              <w:rPr>
                <w:rFonts w:ascii="Nirmala UI" w:hAnsi="Nirmala UI" w:cs="Nirmala UI"/>
                <w:lang w:val="fr-FR"/>
              </w:rPr>
              <w:t>avancée</w:t>
            </w:r>
            <w:r>
              <w:rPr>
                <w:rFonts w:ascii="Nirmala UI" w:hAnsi="Nirmala UI" w:cs="Nirmala UI"/>
                <w:lang w:val="fr-FR"/>
              </w:rPr>
              <w:t xml:space="preserve"> du projet.</w:t>
            </w:r>
          </w:p>
        </w:tc>
      </w:tr>
      <w:tr w:rsidR="00333C98" w:rsidRPr="00066362" w14:paraId="436A2C0E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9CC7325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DC73BBC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28F837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</w:tbl>
    <w:p w14:paraId="6F4B6865" w14:textId="77777777" w:rsidR="00121039" w:rsidRPr="00066362" w:rsidRDefault="00121039">
      <w:pPr>
        <w:rPr>
          <w:lang w:val="fr-FR"/>
        </w:rPr>
      </w:pPr>
    </w:p>
    <w:sectPr w:rsidR="00121039" w:rsidRPr="00066362" w:rsidSect="00121039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0AAD77" w14:textId="77777777" w:rsidR="00CA7A77" w:rsidRDefault="00CA7A77" w:rsidP="00975EB3">
      <w:r>
        <w:separator/>
      </w:r>
    </w:p>
  </w:endnote>
  <w:endnote w:type="continuationSeparator" w:id="0">
    <w:p w14:paraId="1CD6C5E0" w14:textId="77777777" w:rsidR="00CA7A77" w:rsidRDefault="00CA7A77" w:rsidP="0097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Nirmala UI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7CBAB0" w14:textId="77777777" w:rsidR="00CA7A77" w:rsidRDefault="00CA7A77" w:rsidP="00975EB3">
      <w:r>
        <w:separator/>
      </w:r>
    </w:p>
  </w:footnote>
  <w:footnote w:type="continuationSeparator" w:id="0">
    <w:p w14:paraId="554B5597" w14:textId="77777777" w:rsidR="00CA7A77" w:rsidRDefault="00CA7A77" w:rsidP="00975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D0"/>
    <w:rsid w:val="00066362"/>
    <w:rsid w:val="000F3CF9"/>
    <w:rsid w:val="00121039"/>
    <w:rsid w:val="00187E1F"/>
    <w:rsid w:val="001A3E1C"/>
    <w:rsid w:val="001C3942"/>
    <w:rsid w:val="001E23F3"/>
    <w:rsid w:val="002113D2"/>
    <w:rsid w:val="002151A3"/>
    <w:rsid w:val="0024315D"/>
    <w:rsid w:val="002A1930"/>
    <w:rsid w:val="002E3BD0"/>
    <w:rsid w:val="002F164A"/>
    <w:rsid w:val="00333C98"/>
    <w:rsid w:val="00345326"/>
    <w:rsid w:val="004B2F77"/>
    <w:rsid w:val="004F32EC"/>
    <w:rsid w:val="00504819"/>
    <w:rsid w:val="00634986"/>
    <w:rsid w:val="0068783F"/>
    <w:rsid w:val="007E6A62"/>
    <w:rsid w:val="00940287"/>
    <w:rsid w:val="00975EB3"/>
    <w:rsid w:val="00C3557B"/>
    <w:rsid w:val="00CA7A77"/>
    <w:rsid w:val="00D72685"/>
    <w:rsid w:val="00E8755D"/>
    <w:rsid w:val="00ED6040"/>
    <w:rsid w:val="00F61B4D"/>
    <w:rsid w:val="00FE51B5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170F86"/>
  <w15:docId w15:val="{FD2008BB-B0F3-4D4A-810E-EE6779AC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bidi="ne-IN"/>
    </w:rPr>
  </w:style>
  <w:style w:type="paragraph" w:styleId="Titre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itre2">
    <w:name w:val="heading 2"/>
    <w:basedOn w:val="Titre1"/>
    <w:next w:val="Normal"/>
    <w:qFormat/>
    <w:pPr>
      <w:outlineLvl w:val="1"/>
    </w:pPr>
    <w:rPr>
      <w:sz w:val="24"/>
      <w:szCs w:val="24"/>
    </w:rPr>
  </w:style>
  <w:style w:type="paragraph" w:styleId="Titre3">
    <w:name w:val="heading 3"/>
    <w:basedOn w:val="Titre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itre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itre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Pr>
      <w:rFonts w:cs="Times New Roman"/>
    </w:rPr>
  </w:style>
  <w:style w:type="paragraph" w:customStyle="1" w:styleId="AllCapsHeading">
    <w:name w:val="All Caps Heading"/>
    <w:basedOn w:val="Normal"/>
    <w:rPr>
      <w:b/>
      <w:caps/>
      <w:color w:val="808080"/>
      <w:sz w:val="14"/>
      <w:szCs w:val="14"/>
      <w:lang w:val="en-US" w:bidi="en-US"/>
    </w:rPr>
  </w:style>
  <w:style w:type="paragraph" w:styleId="En-tte">
    <w:name w:val="header"/>
    <w:basedOn w:val="Normal"/>
    <w:link w:val="En-tteCar"/>
    <w:unhideWhenUsed/>
    <w:rsid w:val="00975EB3"/>
    <w:pPr>
      <w:tabs>
        <w:tab w:val="center" w:pos="4536"/>
        <w:tab w:val="right" w:pos="9072"/>
      </w:tabs>
    </w:pPr>
    <w:rPr>
      <w:szCs w:val="14"/>
    </w:rPr>
  </w:style>
  <w:style w:type="character" w:customStyle="1" w:styleId="En-tteCar">
    <w:name w:val="En-tête Car"/>
    <w:basedOn w:val="Policepardfaut"/>
    <w:link w:val="En-tte"/>
    <w:rsid w:val="00975EB3"/>
    <w:rPr>
      <w:rFonts w:ascii="Tahoma" w:hAnsi="Tahoma" w:cs="Tahoma"/>
      <w:spacing w:val="4"/>
      <w:sz w:val="16"/>
      <w:szCs w:val="14"/>
      <w:lang w:val="en-GB" w:bidi="ne-IN"/>
    </w:rPr>
  </w:style>
  <w:style w:type="paragraph" w:styleId="Pieddepage">
    <w:name w:val="footer"/>
    <w:basedOn w:val="Normal"/>
    <w:link w:val="PieddepageCar"/>
    <w:unhideWhenUsed/>
    <w:rsid w:val="00975EB3"/>
    <w:pPr>
      <w:tabs>
        <w:tab w:val="center" w:pos="4536"/>
        <w:tab w:val="right" w:pos="9072"/>
      </w:tabs>
    </w:pPr>
    <w:rPr>
      <w:szCs w:val="14"/>
    </w:rPr>
  </w:style>
  <w:style w:type="character" w:customStyle="1" w:styleId="PieddepageCar">
    <w:name w:val="Pied de page Car"/>
    <w:basedOn w:val="Policepardfaut"/>
    <w:link w:val="Pieddepage"/>
    <w:rsid w:val="00975EB3"/>
    <w:rPr>
      <w:rFonts w:ascii="Tahoma" w:hAnsi="Tahoma" w:cs="Tahoma"/>
      <w:spacing w:val="4"/>
      <w:sz w:val="16"/>
      <w:szCs w:val="14"/>
      <w:lang w:val="en-GB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zzalotto\AppData\Roaming\Microsoft\Templates\Compte-rendu%20de%20r&#233;un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D81FE-6BB5-45AF-A362-C26203D461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CE3C33-A0DB-4FB7-A940-2F52798BB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Compte-rendu de réunion.dotx</Template>
  <TotalTime>11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Brazzalotto</dc:creator>
  <cp:keywords/>
  <dc:description/>
  <cp:lastModifiedBy>Marika Rouer</cp:lastModifiedBy>
  <cp:revision>8</cp:revision>
  <cp:lastPrinted>2004-01-21T20:22:00Z</cp:lastPrinted>
  <dcterms:created xsi:type="dcterms:W3CDTF">2017-04-11T19:23:00Z</dcterms:created>
  <dcterms:modified xsi:type="dcterms:W3CDTF">2017-06-01T09:40:00Z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TC010184111036</vt:lpwstr>
  </property>
</Properties>
</file>