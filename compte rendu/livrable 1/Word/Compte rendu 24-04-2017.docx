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32CF92AC" w:rsidR="00FE7FBB" w:rsidRPr="00FE7FBB" w:rsidRDefault="007B306D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t>Lundi 24 avril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32CF92AC" w:rsidR="00FE7FBB" w:rsidRPr="00FE7FBB" w:rsidRDefault="007B306D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t>Lundi 24 avril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6AD4E3CD" w:rsidR="00121039" w:rsidRPr="007E6A62" w:rsidRDefault="008C0BD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CESI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1DF29C06" w:rsidR="00121039" w:rsidRPr="007E6A62" w:rsidRDefault="00440634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27542AE8" w:rsidR="00121039" w:rsidRPr="007E6A62" w:rsidRDefault="008C0BD7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1</w:t>
            </w:r>
            <w:r w:rsidR="007B306D">
              <w:rPr>
                <w:rFonts w:ascii="Nirmala UI" w:hAnsi="Nirmala UI" w:cs="Nirmala UI"/>
                <w:lang w:val="fr-FR"/>
              </w:rPr>
              <w:t>1</w:t>
            </w:r>
            <w:r>
              <w:rPr>
                <w:rFonts w:ascii="Nirmala UI" w:hAnsi="Nirmala UI" w:cs="Nirmala UI"/>
                <w:lang w:val="fr-FR"/>
              </w:rPr>
              <w:t>H0</w:t>
            </w:r>
            <w:r w:rsidR="002A1930">
              <w:rPr>
                <w:rFonts w:ascii="Nirmala UI" w:hAnsi="Nirmala UI" w:cs="Nirmala UI"/>
                <w:lang w:val="fr-FR"/>
              </w:rPr>
              <w:t xml:space="preserve">0 A </w:t>
            </w:r>
            <w:r w:rsidR="007B306D">
              <w:rPr>
                <w:rFonts w:ascii="Nirmala UI" w:hAnsi="Nirmala UI" w:cs="Nirmala UI"/>
                <w:lang w:val="fr-FR"/>
              </w:rPr>
              <w:t>12</w:t>
            </w:r>
            <w:r w:rsidR="002A1930">
              <w:rPr>
                <w:rFonts w:ascii="Nirmala UI" w:hAnsi="Nirmala UI" w:cs="Nirmala UI"/>
                <w:lang w:val="fr-FR"/>
              </w:rPr>
              <w:t>H</w:t>
            </w:r>
            <w:r w:rsidR="002151A3">
              <w:rPr>
                <w:rFonts w:ascii="Nirmala UI" w:hAnsi="Nirmala UI" w:cs="Nirmala UI"/>
                <w:lang w:val="fr-FR"/>
              </w:rPr>
              <w:t>30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1D24E41E" w:rsidR="008C0BD7" w:rsidRPr="00333C98" w:rsidRDefault="007B306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Réalisation du PBS et du WBS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2B50111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30EB09EF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43E8D883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30843455" w:rsidR="00121039" w:rsidRPr="00333C98" w:rsidRDefault="007B306D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Réalisation durant le cours de gestion de projet</w:t>
            </w: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2F1F418D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8" w:name="MinuteAdditional"/>
            <w:bookmarkEnd w:id="3"/>
            <w:bookmarkEnd w:id="8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5AD8704D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  <w:bookmarkStart w:id="9" w:name="_GoBack"/>
            <w:bookmarkEnd w:id="9"/>
          </w:p>
        </w:tc>
      </w:tr>
      <w:tr w:rsidR="00333C98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3210C" w14:textId="77777777" w:rsidR="006D7BFF" w:rsidRDefault="006D7BFF" w:rsidP="00975EB3">
      <w:r>
        <w:separator/>
      </w:r>
    </w:p>
  </w:endnote>
  <w:endnote w:type="continuationSeparator" w:id="0">
    <w:p w14:paraId="13026CF2" w14:textId="77777777" w:rsidR="006D7BFF" w:rsidRDefault="006D7BFF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E2231" w14:textId="77777777" w:rsidR="006D7BFF" w:rsidRDefault="006D7BFF" w:rsidP="00975EB3">
      <w:r>
        <w:separator/>
      </w:r>
    </w:p>
  </w:footnote>
  <w:footnote w:type="continuationSeparator" w:id="0">
    <w:p w14:paraId="62425A4E" w14:textId="77777777" w:rsidR="006D7BFF" w:rsidRDefault="006D7BFF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43A4A"/>
    <w:rsid w:val="00066362"/>
    <w:rsid w:val="000F3CF9"/>
    <w:rsid w:val="00121039"/>
    <w:rsid w:val="001E23F3"/>
    <w:rsid w:val="002113D2"/>
    <w:rsid w:val="002151A3"/>
    <w:rsid w:val="00223064"/>
    <w:rsid w:val="0027082E"/>
    <w:rsid w:val="002A1930"/>
    <w:rsid w:val="002E3BD0"/>
    <w:rsid w:val="002F164A"/>
    <w:rsid w:val="00333C98"/>
    <w:rsid w:val="00345326"/>
    <w:rsid w:val="004137C7"/>
    <w:rsid w:val="00440634"/>
    <w:rsid w:val="00634986"/>
    <w:rsid w:val="0068783F"/>
    <w:rsid w:val="006D7BFF"/>
    <w:rsid w:val="007B306D"/>
    <w:rsid w:val="007E6A62"/>
    <w:rsid w:val="008C0BD7"/>
    <w:rsid w:val="00940287"/>
    <w:rsid w:val="00975EB3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335D4-1EC6-4EAE-A453-32045A78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7</cp:revision>
  <cp:lastPrinted>2004-01-21T20:22:00Z</cp:lastPrinted>
  <dcterms:created xsi:type="dcterms:W3CDTF">2017-04-11T19:23:00Z</dcterms:created>
  <dcterms:modified xsi:type="dcterms:W3CDTF">2017-06-01T12:17:00Z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