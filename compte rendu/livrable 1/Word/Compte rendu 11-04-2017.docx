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6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"/>
        <w:gridCol w:w="1339"/>
        <w:gridCol w:w="439"/>
        <w:gridCol w:w="583"/>
        <w:gridCol w:w="2983"/>
        <w:gridCol w:w="2459"/>
        <w:gridCol w:w="193"/>
        <w:gridCol w:w="1225"/>
        <w:gridCol w:w="144"/>
      </w:tblGrid>
      <w:tr w:rsidR="007B182F" w:rsidRPr="00066362" w14:paraId="2FD40AC5" w14:textId="77777777" w:rsidTr="00E73072">
        <w:trPr>
          <w:gridBefore w:val="1"/>
          <w:wBefore w:w="81" w:type="dxa"/>
          <w:trHeight w:val="576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FA1D316" w14:textId="77777777" w:rsidR="007B182F" w:rsidRDefault="007B182F" w:rsidP="00E73072">
            <w:pPr>
              <w:pStyle w:val="Titre1"/>
              <w:jc w:val="center"/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D42CBE" wp14:editId="51C55B4D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909955</wp:posOffset>
                      </wp:positionV>
                      <wp:extent cx="2564765" cy="414655"/>
                      <wp:effectExtent l="0" t="0" r="26035" b="2349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4765" cy="414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2869228" w14:textId="66F3EC40" w:rsidR="007B182F" w:rsidRPr="00FE7FBB" w:rsidRDefault="007B182F" w:rsidP="007B182F">
                                  <w:pPr>
                                    <w:jc w:val="right"/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  <w:lang w:val="fr-FR"/>
                                    </w:rPr>
                                    <w:instrText xml:space="preserve"> CREATEDATE  \@ "dddd d MMMM yyyy"  \* MERGEFORMAT </w:instrTex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>jeudi 11 avril 2017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D42C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271.75pt;margin-top:71.65pt;width:201.9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" fillcolor="white [3201]" strokecolor="white [3212]" strokeweight=".5pt">
                      <v:textbox>
                        <w:txbxContent>
                          <w:p w14:paraId="42869228" w14:textId="66F3EC40" w:rsidR="007B182F" w:rsidRPr="00FE7FBB" w:rsidRDefault="007B182F" w:rsidP="007B182F">
                            <w:pPr>
                              <w:jc w:val="right"/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  <w:lang w:val="fr-FR"/>
                              </w:rPr>
                              <w:instrText xml:space="preserve"> CREATEDATE  \@ "dddd d MMMM yyyy"  \* MERGEFORMAT </w:instrTex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separate"/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 xml:space="preserve">jeudi 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11 avril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 xml:space="preserve"> 2017</w: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fr-FR" w:eastAsia="fr-FR" w:bidi="ar-SA"/>
              </w:rPr>
              <w:drawing>
                <wp:inline distT="0" distB="0" distL="0" distR="0" wp14:anchorId="1B4C707E" wp14:editId="5E844B3E">
                  <wp:extent cx="1964267" cy="982134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Madera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85" cy="9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BC291" w14:textId="77777777" w:rsidR="007B182F" w:rsidRPr="007E6A62" w:rsidRDefault="007B182F" w:rsidP="00E73072">
            <w:pPr>
              <w:rPr>
                <w:rFonts w:ascii="Nirmala UI" w:hAnsi="Nirmala UI" w:cs="Nirmala UI"/>
                <w:color w:val="393CBE"/>
                <w:sz w:val="36"/>
                <w:u w:val="single"/>
              </w:rPr>
            </w:pPr>
            <w:r w:rsidRPr="00FE7FBB">
              <w:rPr>
                <w:rFonts w:ascii="Nirmala UI" w:hAnsi="Nirmala UI" w:cs="Nirmala UI"/>
                <w:color w:val="393CBE"/>
                <w:sz w:val="36"/>
                <w:u w:val="single"/>
              </w:rPr>
              <w:t>COMPTE RENDU</w:t>
            </w:r>
          </w:p>
        </w:tc>
      </w:tr>
      <w:tr w:rsidR="007B182F" w:rsidRPr="00066362" w14:paraId="50C6B7FB" w14:textId="77777777" w:rsidTr="00E73072">
        <w:trPr>
          <w:gridBefore w:val="1"/>
          <w:wBefore w:w="81" w:type="dxa"/>
          <w:trHeight w:val="144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4ADF617" w14:textId="77777777" w:rsidR="007B182F" w:rsidRPr="00066362" w:rsidRDefault="007B182F" w:rsidP="00E73072">
            <w:pPr>
              <w:rPr>
                <w:lang w:val="fr-FR"/>
              </w:rPr>
            </w:pPr>
          </w:p>
        </w:tc>
      </w:tr>
      <w:tr w:rsidR="007B182F" w:rsidRPr="00066362" w14:paraId="0B5BADEE" w14:textId="77777777" w:rsidTr="00E73072">
        <w:trPr>
          <w:gridBefore w:val="1"/>
          <w:wBefore w:w="81" w:type="dxa"/>
          <w:trHeight w:val="335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728CFA1D" w14:textId="77777777" w:rsidR="007B182F" w:rsidRPr="007E6A62" w:rsidRDefault="007B182F" w:rsidP="00E73072">
            <w:pPr>
              <w:pStyle w:val="AllCapsHeading"/>
              <w:rPr>
                <w:rFonts w:ascii="Nirmala UI" w:hAnsi="Nirmala UI" w:cs="Nirmala UI"/>
                <w:color w:val="393CBE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Lieu de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56413E3" w14:textId="77777777" w:rsidR="007B182F" w:rsidRPr="007E6A62" w:rsidRDefault="007B182F" w:rsidP="00E73072">
            <w:pPr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lang w:val="fr-FR"/>
              </w:rPr>
              <w:t>Skype</w:t>
            </w:r>
          </w:p>
        </w:tc>
      </w:tr>
      <w:tr w:rsidR="007B182F" w:rsidRPr="00066362" w14:paraId="036546DD" w14:textId="77777777" w:rsidTr="00E73072">
        <w:trPr>
          <w:gridBefore w:val="1"/>
          <w:wBefore w:w="81" w:type="dxa"/>
          <w:trHeight w:val="397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72C3B5B" w14:textId="77777777" w:rsidR="007B182F" w:rsidRPr="007E6A62" w:rsidRDefault="007B182F" w:rsidP="00E73072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Chef de projet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EDFF3A" w14:textId="77777777" w:rsidR="007B182F" w:rsidRPr="007E6A62" w:rsidRDefault="007B182F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 ROUER</w:t>
            </w:r>
          </w:p>
        </w:tc>
      </w:tr>
      <w:tr w:rsidR="007B182F" w:rsidRPr="00066362" w14:paraId="00547CAD" w14:textId="77777777" w:rsidTr="00E73072">
        <w:trPr>
          <w:gridBefore w:val="1"/>
          <w:wBefore w:w="81" w:type="dxa"/>
          <w:trHeight w:val="376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F5C4A40" w14:textId="77777777" w:rsidR="007B182F" w:rsidRPr="007E6A62" w:rsidRDefault="007B182F" w:rsidP="00E73072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Rédacteur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2995B67" w14:textId="77777777" w:rsidR="007B182F" w:rsidRPr="007E6A62" w:rsidRDefault="007B182F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Tom BRAZZALOTTO</w:t>
            </w:r>
          </w:p>
        </w:tc>
      </w:tr>
      <w:tr w:rsidR="007B182F" w:rsidRPr="00066362" w14:paraId="44533FB6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443FAEDF" w14:textId="77777777" w:rsidR="007B182F" w:rsidRPr="007E6A62" w:rsidRDefault="007B182F" w:rsidP="00E73072">
            <w:pPr>
              <w:pStyle w:val="AllCapsHeading"/>
              <w:rPr>
                <w:rFonts w:ascii="Nirmala UI" w:hAnsi="Nirmala UI" w:cs="Nirmala UI"/>
                <w:sz w:val="16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temps de la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24796D" w14:textId="1F7BE6EB" w:rsidR="007B182F" w:rsidRPr="007E6A62" w:rsidRDefault="00482881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De 20H A 21H</w:t>
            </w:r>
          </w:p>
        </w:tc>
      </w:tr>
      <w:tr w:rsidR="007B182F" w:rsidRPr="00066362" w14:paraId="19167B99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48BFFF49" w14:textId="77777777" w:rsidR="007B182F" w:rsidRPr="007E6A62" w:rsidRDefault="007B182F" w:rsidP="00E73072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Participants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8B16904" w14:textId="77777777" w:rsidR="007B182F" w:rsidRPr="007E6A62" w:rsidRDefault="007B182F" w:rsidP="00E73072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M.ROUER, M.VILELA-MARTINS, T.BRAZZALOTTO CAZES, T.CAZALS, E.GRABIE </w:t>
            </w:r>
          </w:p>
        </w:tc>
      </w:tr>
      <w:tr w:rsidR="007B182F" w:rsidRPr="00066362" w14:paraId="529E12A3" w14:textId="77777777" w:rsidTr="00E73072">
        <w:trPr>
          <w:gridBefore w:val="1"/>
          <w:wBefore w:w="81" w:type="dxa"/>
          <w:trHeight w:val="432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0E905874" w14:textId="77777777" w:rsidR="007B182F" w:rsidRPr="002E3BD0" w:rsidRDefault="007B182F" w:rsidP="00E73072">
            <w:pPr>
              <w:spacing w:line="276" w:lineRule="auto"/>
            </w:pPr>
          </w:p>
        </w:tc>
      </w:tr>
      <w:tr w:rsidR="007B182F" w:rsidRPr="00333C98" w14:paraId="6C19ED45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53DCF69" w14:textId="77777777" w:rsidR="007B182F" w:rsidRPr="00333C98" w:rsidRDefault="007B182F" w:rsidP="00E73072">
            <w:pPr>
              <w:pStyle w:val="Titre2"/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</w:pPr>
            <w:bookmarkStart w:id="0" w:name="MinuteTopic"/>
            <w:r w:rsidRPr="00333C98"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  <w:t>Rubriques à l'ordre du jour</w:t>
            </w:r>
            <w:bookmarkEnd w:id="0"/>
          </w:p>
          <w:p w14:paraId="7F4A9A99" w14:textId="77777777" w:rsidR="007B182F" w:rsidRPr="00333C98" w:rsidRDefault="007B182F" w:rsidP="00E73072"/>
        </w:tc>
      </w:tr>
      <w:tr w:rsidR="007B182F" w:rsidRPr="00066362" w14:paraId="482050C9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9B05C7D" w14:textId="77777777" w:rsidR="007B182F" w:rsidRPr="00333C98" w:rsidRDefault="007B182F" w:rsidP="00E73072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1" w:name="MinuteItems"/>
            <w:bookmarkStart w:id="2" w:name="MinuteDiscussion"/>
            <w:bookmarkStart w:id="3" w:name="MinuteTopicSection"/>
            <w:bookmarkEnd w:id="1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Discussion</w:t>
            </w:r>
            <w:bookmarkEnd w:id="2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DD8FAF5" w14:textId="76C6570A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 xml:space="preserve">Vérification </w:t>
            </w:r>
            <w:r w:rsidR="00900687">
              <w:rPr>
                <w:rFonts w:ascii="Nirmala UI" w:hAnsi="Nirmala UI" w:cs="Nirmala UI"/>
                <w:lang w:val="fr-FR"/>
              </w:rPr>
              <w:t>du budget et</w:t>
            </w:r>
            <w:r>
              <w:rPr>
                <w:rFonts w:ascii="Nirmala UI" w:hAnsi="Nirmala UI" w:cs="Nirmala UI"/>
                <w:lang w:val="fr-FR"/>
              </w:rPr>
              <w:t xml:space="preserve"> modifications, regroupement en une seule version.</w:t>
            </w:r>
          </w:p>
        </w:tc>
      </w:tr>
      <w:tr w:rsidR="007B182F" w:rsidRPr="00066362" w14:paraId="0719F0D2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AC80950" w14:textId="275657F6" w:rsidR="007B182F" w:rsidRPr="00333C98" w:rsidRDefault="00921B3C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Partie Analyse fonctionnel</w:t>
            </w:r>
            <w:r w:rsidR="007B182F">
              <w:rPr>
                <w:rFonts w:ascii="Nirmala UI" w:hAnsi="Nirmala UI" w:cs="Nirmala UI"/>
                <w:lang w:val="fr-FR"/>
              </w:rPr>
              <w:t xml:space="preserve"> à faire à chacun de son côté avec mise en commun la prochaine réunion.</w:t>
            </w:r>
          </w:p>
        </w:tc>
      </w:tr>
      <w:tr w:rsidR="007B182F" w:rsidRPr="00066362" w14:paraId="541F291D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93868F5" w14:textId="00106187" w:rsidR="007B182F" w:rsidRPr="00333C98" w:rsidRDefault="00921B3C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Répartition des nouvelles tâches</w:t>
            </w:r>
            <w:r>
              <w:rPr>
                <w:rFonts w:ascii="Nirmala UI" w:hAnsi="Nirmala UI" w:cs="Nirmala UI"/>
                <w:lang w:val="fr-FR"/>
              </w:rPr>
              <w:t>.</w:t>
            </w:r>
          </w:p>
        </w:tc>
      </w:tr>
      <w:tr w:rsidR="007B182F" w:rsidRPr="00066362" w14:paraId="22FB4A1E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A791A85" w14:textId="77777777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7B182F" w:rsidRPr="00066362" w14:paraId="3372D8FE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5726A9" w14:textId="77777777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7B182F" w:rsidRPr="00066362" w14:paraId="60A812F3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57FB5992" w14:textId="77777777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7B182F" w:rsidRPr="00066362" w14:paraId="2F892B4F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2AEBD71C" w14:textId="77777777" w:rsidR="007B182F" w:rsidRPr="00333C98" w:rsidRDefault="007B182F" w:rsidP="00E73072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4" w:name="MinuteConclusion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Conclusions</w:t>
            </w:r>
            <w:bookmarkEnd w:id="4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4A8170D" w14:textId="77777777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Rédaction de documents et partages avec les autres.</w:t>
            </w:r>
          </w:p>
        </w:tc>
      </w:tr>
      <w:tr w:rsidR="007B182F" w:rsidRPr="00066362" w14:paraId="48EA9B78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C4F4A85" w14:textId="0F7A3689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Répartition des nouvelles tâches</w:t>
            </w:r>
            <w:r w:rsidR="00921B3C">
              <w:rPr>
                <w:rFonts w:ascii="Nirmala UI" w:hAnsi="Nirmala UI" w:cs="Nirmala UI"/>
                <w:lang w:val="fr-FR"/>
              </w:rPr>
              <w:t>.</w:t>
            </w:r>
            <w:bookmarkStart w:id="5" w:name="_GoBack"/>
            <w:bookmarkEnd w:id="5"/>
          </w:p>
        </w:tc>
      </w:tr>
      <w:tr w:rsidR="007B182F" w:rsidRPr="00066362" w14:paraId="23A29BB6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B5B2B8C" w14:textId="77777777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7B182F" w:rsidRPr="00066362" w14:paraId="183D4CE8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03C66B7" w14:textId="77777777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7B182F" w:rsidRPr="00066362" w14:paraId="032F5816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02BC0C45" w14:textId="77777777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7B182F" w:rsidRPr="00066362" w14:paraId="2372A0CE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4A52ED21" w14:textId="77777777" w:rsidR="007B182F" w:rsidRPr="00333C98" w:rsidRDefault="007B182F" w:rsidP="00E73072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6" w:name="MinuteActionItems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Mesures à prendre</w:t>
            </w:r>
            <w:bookmarkEnd w:id="6"/>
          </w:p>
        </w:tc>
        <w:tc>
          <w:tcPr>
            <w:tcW w:w="245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A5FF11C" w14:textId="77777777" w:rsidR="007B182F" w:rsidRPr="00333C98" w:rsidRDefault="007B182F" w:rsidP="00E73072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7" w:name="MinutePersonResponsibl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Personne responsable</w:t>
            </w:r>
            <w:bookmarkEnd w:id="7"/>
          </w:p>
        </w:tc>
        <w:tc>
          <w:tcPr>
            <w:tcW w:w="156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7DB1A778" w14:textId="77777777" w:rsidR="007B182F" w:rsidRPr="00333C98" w:rsidRDefault="007B182F" w:rsidP="00E73072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8" w:name="MinuteDeadlin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Délai à respecter</w:t>
            </w:r>
            <w:bookmarkEnd w:id="8"/>
          </w:p>
        </w:tc>
      </w:tr>
      <w:tr w:rsidR="007B182F" w:rsidRPr="00066362" w14:paraId="029951AC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F8FBC33" w14:textId="70CA9124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 xml:space="preserve">Réalisation </w:t>
            </w:r>
            <w:r w:rsidR="00482881">
              <w:rPr>
                <w:rFonts w:ascii="Nirmala UI" w:hAnsi="Nirmala UI" w:cs="Nirmala UI"/>
                <w:lang w:val="fr-FR"/>
              </w:rPr>
              <w:t>de l’analyse fonctionnelle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833E7AA" w14:textId="77777777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Marika, Tom, Eliott, Thomas &amp; Mathieu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A4B3768" w14:textId="77777777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15 jours</w:t>
            </w:r>
          </w:p>
        </w:tc>
      </w:tr>
      <w:tr w:rsidR="007B182F" w:rsidRPr="00066362" w14:paraId="6914A5ED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DEF280" w14:textId="2A56CF68" w:rsidR="007B182F" w:rsidRPr="00333C98" w:rsidRDefault="00482881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 xml:space="preserve">Réalisation des </w:t>
            </w:r>
            <w:r>
              <w:rPr>
                <w:rFonts w:ascii="Nirmala UI" w:hAnsi="Nirmala UI" w:cs="Nirmala UI"/>
                <w:lang w:val="fr-FR"/>
              </w:rPr>
              <w:t>besoins en langage métier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09E920" w14:textId="125509D9" w:rsidR="007B182F" w:rsidRPr="00333C98" w:rsidRDefault="00482881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Tom &amp; Mathieu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9414C30" w14:textId="221A3B6C" w:rsidR="007B182F" w:rsidRPr="00333C98" w:rsidRDefault="00482881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15 jours</w:t>
            </w:r>
          </w:p>
        </w:tc>
      </w:tr>
      <w:tr w:rsidR="007B182F" w:rsidRPr="00066362" w14:paraId="768F4C05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82E62CB" w14:textId="300F18E6" w:rsidR="007B182F" w:rsidRPr="00333C98" w:rsidRDefault="00482881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Réaliser règle de gestion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690DC98" w14:textId="45F13437" w:rsidR="007B182F" w:rsidRPr="00333C98" w:rsidRDefault="00076D33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 &amp; Eliott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E6B5455" w14:textId="44B6488E" w:rsidR="007B182F" w:rsidRPr="00333C98" w:rsidRDefault="00076D33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15 jours</w:t>
            </w:r>
          </w:p>
        </w:tc>
      </w:tr>
      <w:tr w:rsidR="007B182F" w:rsidRPr="00066362" w14:paraId="6CE851AD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264417E" w14:textId="3D41AAF2" w:rsidR="007B182F" w:rsidRPr="00333C98" w:rsidRDefault="00482881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Réaliser processus opérationnel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316B59" w14:textId="7A0E7FCE" w:rsidR="007B182F" w:rsidRPr="00333C98" w:rsidRDefault="00076D33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Thomas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1EFF074" w14:textId="200A3712" w:rsidR="007B182F" w:rsidRPr="00333C98" w:rsidRDefault="00076D33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15 jours</w:t>
            </w:r>
          </w:p>
        </w:tc>
      </w:tr>
      <w:tr w:rsidR="007B182F" w:rsidRPr="00066362" w14:paraId="3A502588" w14:textId="77777777" w:rsidTr="00E73072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7925B41" w14:textId="77777777" w:rsidR="007B182F" w:rsidRPr="00066362" w:rsidRDefault="007B182F" w:rsidP="00E73072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bookmarkStart w:id="9" w:name="MinuteAdditional"/>
            <w:bookmarkEnd w:id="3"/>
            <w:bookmarkEnd w:id="9"/>
          </w:p>
        </w:tc>
        <w:tc>
          <w:tcPr>
            <w:tcW w:w="563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4C38B54" w14:textId="77777777" w:rsidR="007B182F" w:rsidRPr="00066362" w:rsidRDefault="007B182F" w:rsidP="00E73072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</w:p>
        </w:tc>
        <w:tc>
          <w:tcPr>
            <w:tcW w:w="1369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CC4F0A1" w14:textId="77777777" w:rsidR="007B182F" w:rsidRPr="00066362" w:rsidRDefault="007B182F" w:rsidP="00E73072">
            <w:pPr>
              <w:pStyle w:val="Titre5"/>
              <w:rPr>
                <w:lang w:val="fr-FR"/>
              </w:rPr>
            </w:pPr>
          </w:p>
        </w:tc>
      </w:tr>
      <w:tr w:rsidR="007B182F" w:rsidRPr="00066362" w14:paraId="1AF7A244" w14:textId="77777777" w:rsidTr="00E73072">
        <w:trPr>
          <w:gridAfter w:val="1"/>
          <w:wAfter w:w="144" w:type="dxa"/>
          <w:trHeight w:val="360"/>
          <w:jc w:val="center"/>
        </w:trPr>
        <w:tc>
          <w:tcPr>
            <w:tcW w:w="18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2FBCB277" w14:textId="77777777" w:rsidR="007B182F" w:rsidRPr="00333C98" w:rsidRDefault="007B182F" w:rsidP="00E73072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Remarques spéciales</w:t>
            </w:r>
          </w:p>
        </w:tc>
        <w:tc>
          <w:tcPr>
            <w:tcW w:w="744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51753D2" w14:textId="5675C56C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Prochaine réunion semaine du 24 avril 2017.</w:t>
            </w:r>
          </w:p>
        </w:tc>
      </w:tr>
      <w:tr w:rsidR="007B182F" w:rsidRPr="00066362" w14:paraId="38301AC2" w14:textId="77777777" w:rsidTr="00E73072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918D1A9" w14:textId="77777777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  <w:r w:rsidRPr="00504819">
              <w:rPr>
                <w:rFonts w:ascii="Nirmala UI" w:hAnsi="Nirmala UI" w:cs="Nirmala UI"/>
                <w:lang w:val="fr-FR"/>
              </w:rPr>
              <w:t>(Choix et confirmation des disponibilité la semaine précédente).</w:t>
            </w:r>
          </w:p>
        </w:tc>
      </w:tr>
      <w:tr w:rsidR="007B182F" w:rsidRPr="00066362" w14:paraId="39A85738" w14:textId="77777777" w:rsidTr="00E73072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87F6091" w14:textId="7F31FD28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7B182F" w:rsidRPr="00066362" w14:paraId="0E0DC145" w14:textId="77777777" w:rsidTr="00E73072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A26D032" w14:textId="77777777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7B182F" w:rsidRPr="00066362" w14:paraId="0C939931" w14:textId="77777777" w:rsidTr="00E73072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0BC22E6" w14:textId="77777777" w:rsidR="007B182F" w:rsidRPr="00333C98" w:rsidRDefault="007B182F" w:rsidP="00E73072">
            <w:pPr>
              <w:rPr>
                <w:rFonts w:ascii="Nirmala UI" w:hAnsi="Nirmala UI" w:cs="Nirmala UI"/>
                <w:lang w:val="fr-FR"/>
              </w:rPr>
            </w:pPr>
          </w:p>
        </w:tc>
      </w:tr>
    </w:tbl>
    <w:p w14:paraId="6F4B6865" w14:textId="14476F94" w:rsidR="00121039" w:rsidRPr="007B182F" w:rsidRDefault="00121039" w:rsidP="007B182F"/>
    <w:sectPr w:rsidR="00121039" w:rsidRPr="007B182F" w:rsidSect="00121039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D3668" w14:textId="77777777" w:rsidR="000C0E4E" w:rsidRDefault="000C0E4E" w:rsidP="00975EB3">
      <w:r>
        <w:separator/>
      </w:r>
    </w:p>
  </w:endnote>
  <w:endnote w:type="continuationSeparator" w:id="0">
    <w:p w14:paraId="609664A4" w14:textId="77777777" w:rsidR="000C0E4E" w:rsidRDefault="000C0E4E" w:rsidP="0097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901DF" w14:textId="77777777" w:rsidR="000C0E4E" w:rsidRDefault="000C0E4E" w:rsidP="00975EB3">
      <w:r>
        <w:separator/>
      </w:r>
    </w:p>
  </w:footnote>
  <w:footnote w:type="continuationSeparator" w:id="0">
    <w:p w14:paraId="2E6DA1B3" w14:textId="77777777" w:rsidR="000C0E4E" w:rsidRDefault="000C0E4E" w:rsidP="0097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D0"/>
    <w:rsid w:val="00066362"/>
    <w:rsid w:val="00076D33"/>
    <w:rsid w:val="000B1816"/>
    <w:rsid w:val="000C0E4E"/>
    <w:rsid w:val="000F3CF9"/>
    <w:rsid w:val="00121039"/>
    <w:rsid w:val="001E23F3"/>
    <w:rsid w:val="002113D2"/>
    <w:rsid w:val="002151A3"/>
    <w:rsid w:val="002A1930"/>
    <w:rsid w:val="002E3BD0"/>
    <w:rsid w:val="002F164A"/>
    <w:rsid w:val="00333C98"/>
    <w:rsid w:val="00345326"/>
    <w:rsid w:val="00375858"/>
    <w:rsid w:val="00482881"/>
    <w:rsid w:val="00634986"/>
    <w:rsid w:val="0068783F"/>
    <w:rsid w:val="007B182F"/>
    <w:rsid w:val="007E6A62"/>
    <w:rsid w:val="00900687"/>
    <w:rsid w:val="00921B3C"/>
    <w:rsid w:val="00940287"/>
    <w:rsid w:val="00975EB3"/>
    <w:rsid w:val="00E4529C"/>
    <w:rsid w:val="00E8755D"/>
    <w:rsid w:val="00ED6040"/>
    <w:rsid w:val="00F61B4D"/>
    <w:rsid w:val="00FE51B5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70F86"/>
  <w15:docId w15:val="{FD2008BB-B0F3-4D4A-810E-EE6779A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itre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itre2">
    <w:name w:val="heading 2"/>
    <w:basedOn w:val="Titre1"/>
    <w:next w:val="Normal"/>
    <w:qFormat/>
    <w:pPr>
      <w:outlineLvl w:val="1"/>
    </w:pPr>
    <w:rPr>
      <w:sz w:val="24"/>
      <w:szCs w:val="24"/>
    </w:rPr>
  </w:style>
  <w:style w:type="paragraph" w:styleId="Titre3">
    <w:name w:val="heading 3"/>
    <w:basedOn w:val="Titre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itre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itre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Pr>
      <w:rFonts w:cs="Times New Roman"/>
    </w:rPr>
  </w:style>
  <w:style w:type="paragraph" w:customStyle="1" w:styleId="AllCapsHeading">
    <w:name w:val="All Caps Heading"/>
    <w:basedOn w:val="Normal"/>
    <w:rPr>
      <w:b/>
      <w:caps/>
      <w:color w:val="808080"/>
      <w:sz w:val="14"/>
      <w:szCs w:val="14"/>
      <w:lang w:val="en-US" w:bidi="en-US"/>
    </w:rPr>
  </w:style>
  <w:style w:type="paragraph" w:styleId="En-tte">
    <w:name w:val="header"/>
    <w:basedOn w:val="Normal"/>
    <w:link w:val="En-tt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En-tteCar">
    <w:name w:val="En-tête Car"/>
    <w:basedOn w:val="Policepardfaut"/>
    <w:link w:val="En-tte"/>
    <w:rsid w:val="00975EB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depage">
    <w:name w:val="footer"/>
    <w:basedOn w:val="Normal"/>
    <w:link w:val="Pieddepag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PieddepageCar">
    <w:name w:val="Pied de page Car"/>
    <w:basedOn w:val="Policepardfaut"/>
    <w:link w:val="Pieddepage"/>
    <w:rsid w:val="00975EB3"/>
    <w:rPr>
      <w:rFonts w:ascii="Tahoma" w:hAnsi="Tahoma" w:cs="Tahoma"/>
      <w:spacing w:val="4"/>
      <w:sz w:val="16"/>
      <w:szCs w:val="1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zzalotto\AppData\Roaming\Microsoft\Templates\Compte-rendu%20de%20r&#233;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81FE-6BB5-45AF-A362-C26203D46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0D9EE7-8593-4437-B799-B3C9D780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16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Brazzalotto</dc:creator>
  <cp:keywords/>
  <dc:description/>
  <cp:lastModifiedBy>Marika Rouer</cp:lastModifiedBy>
  <cp:revision>7</cp:revision>
  <cp:lastPrinted>2004-01-21T20:22:00Z</cp:lastPrinted>
  <dcterms:created xsi:type="dcterms:W3CDTF">2017-04-11T19:23:00Z</dcterms:created>
  <dcterms:modified xsi:type="dcterms:W3CDTF">2017-06-01T09:54:00Z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TC010184111036</vt:lpwstr>
  </property>
</Properties>
</file>