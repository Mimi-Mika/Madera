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6A77ABB4" w:rsidR="00FE7FBB" w:rsidRPr="00FE7FBB" w:rsidRDefault="008D746D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instrText xml:space="preserve"> CREATEDATE  \@ "dddd, dd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</w:rPr>
                                    <w:t>mercredi 31 mai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</w:rPr>
                                    <w:t xml:space="preserve">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6A77ABB4" w:rsidR="00FE7FBB" w:rsidRPr="00FE7FBB" w:rsidRDefault="008D746D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instrText xml:space="preserve"> CREATEDATE  \@ "dddd, dd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</w:rPr>
                              <w:t>mercredi 31 mai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</w:rPr>
                              <w:t xml:space="preserve">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6AD4E3CD" w:rsidR="00121039" w:rsidRPr="007E6A62" w:rsidRDefault="008C0B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CESI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1DF29C06" w:rsidR="00121039" w:rsidRPr="007E6A62" w:rsidRDefault="00440634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17E89831" w:rsidR="00121039" w:rsidRPr="007E6A62" w:rsidRDefault="008D746D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9</w:t>
            </w:r>
            <w:r w:rsidR="008C0BD7">
              <w:rPr>
                <w:rFonts w:ascii="Nirmala UI" w:hAnsi="Nirmala UI" w:cs="Nirmala UI"/>
                <w:lang w:val="fr-FR"/>
              </w:rPr>
              <w:t>H0</w:t>
            </w:r>
            <w:r w:rsidR="002A1930">
              <w:rPr>
                <w:rFonts w:ascii="Nirmala UI" w:hAnsi="Nirmala UI" w:cs="Nirmala UI"/>
                <w:lang w:val="fr-FR"/>
              </w:rPr>
              <w:t xml:space="preserve">0 A </w:t>
            </w:r>
            <w:r>
              <w:rPr>
                <w:rFonts w:ascii="Nirmala UI" w:hAnsi="Nirmala UI" w:cs="Nirmala UI"/>
                <w:lang w:val="fr-FR"/>
              </w:rPr>
              <w:t>12</w:t>
            </w:r>
            <w:r w:rsidR="002A1930">
              <w:rPr>
                <w:rFonts w:ascii="Nirmala UI" w:hAnsi="Nirmala UI" w:cs="Nirmala UI"/>
                <w:lang w:val="fr-FR"/>
              </w:rPr>
              <w:t>H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7B9EAE57" w:rsidR="008C0BD7" w:rsidRPr="00333C98" w:rsidRDefault="008C0B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Réunion sur l’avancement du projet et sur les tâches déjà réalisées.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32D71FDD" w:rsidR="00121039" w:rsidRPr="00333C98" w:rsidRDefault="008D746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Relecture du livrable réalisé, correction des fautes.</w:t>
            </w: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75A54A56" w:rsidR="00333C98" w:rsidRPr="00333C98" w:rsidRDefault="008D746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Réalisation du PowerPoint du livrable 1.</w:t>
            </w: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43E8D883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77A9EA01" w:rsidR="00121039" w:rsidRPr="00333C98" w:rsidRDefault="008D746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Fin du livrable. Réalisation du PowerPoint.</w:t>
            </w: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2F1F418D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1F6E2F03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7700EDC6" w:rsidR="008D746D" w:rsidRPr="00333C98" w:rsidRDefault="008D746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Réalisation du PowerPoint + répartition des parties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2E24941F" w:rsidR="00121039" w:rsidRPr="00333C98" w:rsidRDefault="00746978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Marika, Tom, Eliott, Mathieu &amp; Thomas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24C2A144" w:rsidR="00121039" w:rsidRPr="00333C98" w:rsidRDefault="00746978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3j</w:t>
            </w:r>
            <w:bookmarkStart w:id="8" w:name="_GoBack"/>
            <w:bookmarkEnd w:id="8"/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9" w:name="MinuteAdditional"/>
            <w:bookmarkEnd w:id="3"/>
            <w:bookmarkEnd w:id="9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63EEA7F8" w:rsidR="00121039" w:rsidRPr="00333C98" w:rsidRDefault="008C0B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Prochaine réunion </w:t>
            </w:r>
            <w:r w:rsidR="008D746D">
              <w:rPr>
                <w:rFonts w:ascii="Nirmala UI" w:hAnsi="Nirmala UI" w:cs="Nirmala UI"/>
                <w:lang w:val="fr-FR"/>
              </w:rPr>
              <w:t>semaine du 12 juin 2017.</w:t>
            </w:r>
          </w:p>
        </w:tc>
      </w:tr>
      <w:tr w:rsidR="00333C98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618B5470" w:rsidR="00333C98" w:rsidRPr="00333C98" w:rsidRDefault="008D746D">
            <w:pPr>
              <w:rPr>
                <w:rFonts w:ascii="Nirmala UI" w:hAnsi="Nirmala UI" w:cs="Nirmala UI"/>
                <w:lang w:val="fr-FR"/>
              </w:rPr>
            </w:pPr>
            <w:r w:rsidRPr="008D746D"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333C98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A29DD" w14:textId="77777777" w:rsidR="0056575C" w:rsidRDefault="0056575C" w:rsidP="00975EB3">
      <w:r>
        <w:separator/>
      </w:r>
    </w:p>
  </w:endnote>
  <w:endnote w:type="continuationSeparator" w:id="0">
    <w:p w14:paraId="110DD3DD" w14:textId="77777777" w:rsidR="0056575C" w:rsidRDefault="0056575C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28496" w14:textId="77777777" w:rsidR="0056575C" w:rsidRDefault="0056575C" w:rsidP="00975EB3">
      <w:r>
        <w:separator/>
      </w:r>
    </w:p>
  </w:footnote>
  <w:footnote w:type="continuationSeparator" w:id="0">
    <w:p w14:paraId="2933A2D7" w14:textId="77777777" w:rsidR="0056575C" w:rsidRDefault="0056575C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43A4A"/>
    <w:rsid w:val="00066362"/>
    <w:rsid w:val="000F3CF9"/>
    <w:rsid w:val="00121039"/>
    <w:rsid w:val="001E23F3"/>
    <w:rsid w:val="002113D2"/>
    <w:rsid w:val="002151A3"/>
    <w:rsid w:val="00223064"/>
    <w:rsid w:val="0027082E"/>
    <w:rsid w:val="002A1930"/>
    <w:rsid w:val="002E3BD0"/>
    <w:rsid w:val="002F164A"/>
    <w:rsid w:val="00333C98"/>
    <w:rsid w:val="00345326"/>
    <w:rsid w:val="004137C7"/>
    <w:rsid w:val="00440634"/>
    <w:rsid w:val="0056575C"/>
    <w:rsid w:val="00634986"/>
    <w:rsid w:val="0068783F"/>
    <w:rsid w:val="00746978"/>
    <w:rsid w:val="007E6A62"/>
    <w:rsid w:val="008C0BD7"/>
    <w:rsid w:val="008D746D"/>
    <w:rsid w:val="00940287"/>
    <w:rsid w:val="00975EB3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01A76-0FE9-469C-A245-65E29EA1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7</cp:revision>
  <cp:lastPrinted>2004-01-21T20:22:00Z</cp:lastPrinted>
  <dcterms:created xsi:type="dcterms:W3CDTF">2017-04-11T19:23:00Z</dcterms:created>
  <dcterms:modified xsi:type="dcterms:W3CDTF">2017-06-01T12:31:00Z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